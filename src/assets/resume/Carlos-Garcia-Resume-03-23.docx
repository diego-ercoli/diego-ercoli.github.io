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71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7"/>
        <w:gridCol w:w="725"/>
        <w:gridCol w:w="6519"/>
      </w:tblGrid>
      <w:tr w:rsidR="001B2ABD" w14:paraId="7BF10B41" w14:textId="77777777" w:rsidTr="00FB0DDD">
        <w:trPr>
          <w:trHeight w:val="2039"/>
        </w:trPr>
        <w:tc>
          <w:tcPr>
            <w:tcW w:w="3627" w:type="dxa"/>
            <w:vAlign w:val="bottom"/>
          </w:tcPr>
          <w:p w14:paraId="0692F9C9" w14:textId="6097DB9F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5" w:type="dxa"/>
          </w:tcPr>
          <w:p w14:paraId="4F853690" w14:textId="32234C84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19" w:type="dxa"/>
            <w:vAlign w:val="bottom"/>
          </w:tcPr>
          <w:p w14:paraId="448B0209" w14:textId="3CD148F7" w:rsidR="001B2ABD" w:rsidRPr="00FB0DDD" w:rsidRDefault="00FB0DDD" w:rsidP="001B2ABD">
            <w:pPr>
              <w:pStyle w:val="Title"/>
              <w:rPr>
                <w:sz w:val="56"/>
                <w:szCs w:val="56"/>
              </w:rPr>
            </w:pPr>
            <w:r w:rsidRPr="00FB0DDD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 wp14:anchorId="317501EE" wp14:editId="2B9A00D2">
                  <wp:simplePos x="0" y="0"/>
                  <wp:positionH relativeFrom="column">
                    <wp:posOffset>3398520</wp:posOffset>
                  </wp:positionH>
                  <wp:positionV relativeFrom="paragraph">
                    <wp:posOffset>-753110</wp:posOffset>
                  </wp:positionV>
                  <wp:extent cx="762000" cy="762000"/>
                  <wp:effectExtent l="0" t="0" r="0" b="0"/>
                  <wp:wrapNone/>
                  <wp:docPr id="22" name="Picture 22" descr="Scan QR Code to visit my website at CarlosAdrianGarcia.com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Scan QR Code to visit my website at CarlosAdrianGarcia.com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342FF" w:rsidRPr="00FB0DDD">
              <w:rPr>
                <w:sz w:val="56"/>
                <w:szCs w:val="56"/>
              </w:rPr>
              <w:t>Carlos</w:t>
            </w:r>
            <w:r w:rsidR="00106FEE" w:rsidRPr="00FB0DDD">
              <w:rPr>
                <w:sz w:val="56"/>
                <w:szCs w:val="56"/>
              </w:rPr>
              <w:t xml:space="preserve"> A.</w:t>
            </w:r>
            <w:r w:rsidR="004342FF" w:rsidRPr="00FB0DDD">
              <w:rPr>
                <w:sz w:val="56"/>
                <w:szCs w:val="56"/>
              </w:rPr>
              <w:t xml:space="preserve"> Garcia</w:t>
            </w:r>
          </w:p>
          <w:p w14:paraId="23D9F74D" w14:textId="4BB2B197" w:rsidR="001B2ABD" w:rsidRPr="000D6F44" w:rsidRDefault="0018387B" w:rsidP="0018387B">
            <w:r w:rsidRPr="0018387B">
              <w:t xml:space="preserve">Software </w:t>
            </w:r>
            <w:r w:rsidR="00B90C79">
              <w:t>Engineer</w:t>
            </w:r>
            <w:r w:rsidRPr="0018387B">
              <w:t xml:space="preserve"> | Front-End Engineer</w:t>
            </w:r>
          </w:p>
        </w:tc>
      </w:tr>
      <w:tr w:rsidR="001B2ABD" w14:paraId="6EB5E21F" w14:textId="77777777" w:rsidTr="00DC3BBD">
        <w:trPr>
          <w:trHeight w:val="7716"/>
        </w:trPr>
        <w:tc>
          <w:tcPr>
            <w:tcW w:w="3627" w:type="dxa"/>
          </w:tcPr>
          <w:sdt>
            <w:sdtPr>
              <w:id w:val="-1711873194"/>
              <w:placeholder>
                <w:docPart w:val="2E51D6686A8C07429484219B49CEC7D6"/>
              </w:placeholder>
              <w:temporary/>
              <w:showingPlcHdr/>
              <w15:appearance w15:val="hidden"/>
            </w:sdtPr>
            <w:sdtEndPr/>
            <w:sdtContent>
              <w:p w14:paraId="6949A4FC" w14:textId="14782C0B" w:rsidR="001B2ABD" w:rsidRDefault="00036450" w:rsidP="00E1451B">
                <w:pPr>
                  <w:pStyle w:val="Heading3"/>
                  <w:pBdr>
                    <w:bottom w:val="single" w:sz="8" w:space="1" w:color="54B1BD"/>
                  </w:pBdr>
                </w:pPr>
                <w:r w:rsidRPr="00D5459D">
                  <w:t>Profile</w:t>
                </w:r>
              </w:p>
            </w:sdtContent>
          </w:sdt>
          <w:p w14:paraId="31CC97BF" w14:textId="5E9FF38B" w:rsidR="00545FAE" w:rsidRDefault="00EE7DCB" w:rsidP="00036450">
            <w:r w:rsidRPr="00EE7DCB">
              <w:t>I'm a highly skilled Software Engineer specializing in Front-End Development. With a passion for creating intuitive and visually stunning user interfaces, I strive to deliver engaging and seamless user experiences.</w:t>
            </w:r>
          </w:p>
          <w:p w14:paraId="364248BA" w14:textId="77777777" w:rsidR="00EE7DCB" w:rsidRDefault="00EE7DCB" w:rsidP="00E1451B">
            <w:pPr>
              <w:pStyle w:val="Heading3"/>
              <w:pBdr>
                <w:bottom w:val="single" w:sz="8" w:space="1" w:color="53B2BD"/>
              </w:pBd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EE7DCB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My strong problem-solving abilities, attention to detail, and ability to work collaboratively make me </w:t>
            </w:r>
            <w:proofErr w:type="gramStart"/>
            <w:r w:rsidRPr="00EE7DCB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a valuable asset</w:t>
            </w:r>
            <w:proofErr w:type="gramEnd"/>
            <w:r w:rsidRPr="00EE7DCB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 to any team.</w:t>
            </w:r>
          </w:p>
          <w:p w14:paraId="7BF0F99C" w14:textId="3253070D" w:rsidR="00036450" w:rsidRPr="00D956B1" w:rsidRDefault="00230EFA" w:rsidP="00E1451B">
            <w:pPr>
              <w:pStyle w:val="Heading3"/>
              <w:pBdr>
                <w:bottom w:val="single" w:sz="8" w:space="1" w:color="53B2BD"/>
              </w:pBdr>
            </w:pPr>
            <w:sdt>
              <w:sdtPr>
                <w:id w:val="-1954003311"/>
                <w:placeholder>
                  <w:docPart w:val="C126E8B8C22FF545A581E4FB877723E1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D956B1">
                  <w:t>Contact</w:t>
                </w:r>
              </w:sdtContent>
            </w:sdt>
          </w:p>
          <w:p w14:paraId="5D5D1C28" w14:textId="28C0D833" w:rsidR="004D3011" w:rsidRPr="00D956B1" w:rsidRDefault="00E1451B" w:rsidP="004D3011">
            <w:r>
              <w:rPr>
                <w:noProof/>
                <w:lang w:val="es-PR"/>
              </w:rPr>
              <w:drawing>
                <wp:anchor distT="0" distB="0" distL="114300" distR="114300" simplePos="0" relativeHeight="251661312" behindDoc="0" locked="0" layoutInCell="1" allowOverlap="1" wp14:anchorId="2B3D4FEB" wp14:editId="07972D10">
                  <wp:simplePos x="0" y="0"/>
                  <wp:positionH relativeFrom="column">
                    <wp:posOffset>8467</wp:posOffset>
                  </wp:positionH>
                  <wp:positionV relativeFrom="paragraph">
                    <wp:posOffset>5080</wp:posOffset>
                  </wp:positionV>
                  <wp:extent cx="139700" cy="139700"/>
                  <wp:effectExtent l="0" t="0" r="0" b="0"/>
                  <wp:wrapNone/>
                  <wp:docPr id="4" name="Graphic 4" descr="Receive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Receiver outlin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956B1">
              <w:t xml:space="preserve">        </w:t>
            </w:r>
            <w:r w:rsidR="00464B95" w:rsidRPr="00D956B1">
              <w:t>+1-812-361-8052</w:t>
            </w:r>
          </w:p>
          <w:p w14:paraId="580E1514" w14:textId="61FCF88E" w:rsidR="004D3011" w:rsidRPr="00D956B1" w:rsidRDefault="00E1451B" w:rsidP="004D3011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89F2ED4" wp14:editId="7D18810A">
                  <wp:simplePos x="0" y="0"/>
                  <wp:positionH relativeFrom="column">
                    <wp:posOffset>-9102</wp:posOffset>
                  </wp:positionH>
                  <wp:positionV relativeFrom="paragraph">
                    <wp:posOffset>118110</wp:posOffset>
                  </wp:positionV>
                  <wp:extent cx="198120" cy="198120"/>
                  <wp:effectExtent l="0" t="0" r="5080" b="0"/>
                  <wp:wrapNone/>
                  <wp:docPr id="24" name="Graphic 24" descr="Internet outline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phic 24" descr="Internet outline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F475C14" w14:textId="08631D4A" w:rsidR="004D3011" w:rsidRPr="00D956B1" w:rsidRDefault="00E1451B" w:rsidP="004D3011">
            <w:pPr>
              <w:rPr>
                <w:color w:val="000000" w:themeColor="text1"/>
              </w:rPr>
            </w:pPr>
            <w:r w:rsidRPr="00D956B1">
              <w:t xml:space="preserve">       </w:t>
            </w:r>
            <w:r w:rsidRPr="00D956B1">
              <w:rPr>
                <w:color w:val="000000" w:themeColor="text1"/>
              </w:rPr>
              <w:t xml:space="preserve"> </w:t>
            </w:r>
            <w:hyperlink r:id="rId13" w:history="1">
              <w:r w:rsidRPr="00D956B1">
                <w:rPr>
                  <w:rStyle w:val="Hyperlink"/>
                  <w:color w:val="000000" w:themeColor="text1"/>
                  <w:u w:val="none"/>
                </w:rPr>
                <w:t>CarlosAdrianGarcia</w:t>
              </w:r>
              <w:r w:rsidR="00464B95" w:rsidRPr="00D956B1">
                <w:rPr>
                  <w:rStyle w:val="Hyperlink"/>
                  <w:color w:val="000000" w:themeColor="text1"/>
                  <w:u w:val="none"/>
                </w:rPr>
                <w:t>.com</w:t>
              </w:r>
            </w:hyperlink>
          </w:p>
          <w:p w14:paraId="6FA466AC" w14:textId="7A6F8DC6" w:rsidR="004D3011" w:rsidRPr="00D956B1" w:rsidRDefault="004D3011" w:rsidP="004D3011"/>
          <w:p w14:paraId="7C44E372" w14:textId="625CBEE7" w:rsidR="00B05C80" w:rsidRPr="00D956B1" w:rsidRDefault="00E1451B" w:rsidP="004D3011">
            <w:pPr>
              <w:rPr>
                <w:rStyle w:val="Hyperlink"/>
                <w:color w:val="auto"/>
                <w:u w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C4B98F8" wp14:editId="2B7EA006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13335</wp:posOffset>
                  </wp:positionV>
                  <wp:extent cx="144780" cy="121920"/>
                  <wp:effectExtent l="0" t="0" r="0" b="5080"/>
                  <wp:wrapNone/>
                  <wp:docPr id="5" name="Graphic 5" descr="Envelop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nvelope outline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rcRect b="15789"/>
                          <a:stretch/>
                        </pic:blipFill>
                        <pic:spPr bwMode="auto">
                          <a:xfrm flipH="1">
                            <a:off x="0" y="0"/>
                            <a:ext cx="144780" cy="121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956B1">
              <w:t xml:space="preserve">        </w:t>
            </w:r>
            <w:r w:rsidR="00D956B1">
              <w:t>me@carlosadriangarcia.com</w:t>
            </w:r>
          </w:p>
          <w:p w14:paraId="0AA268BC" w14:textId="753C7DEB" w:rsidR="00E1451B" w:rsidRPr="00E75D6D" w:rsidRDefault="00E75D6D" w:rsidP="00E75D6D">
            <w:pPr>
              <w:pStyle w:val="Heading3"/>
              <w:pBdr>
                <w:bottom w:val="single" w:sz="8" w:space="1" w:color="54B1BD"/>
              </w:pBdr>
              <w:rPr>
                <w:color w:val="53B2BD"/>
              </w:rPr>
            </w:pPr>
            <w:r>
              <w:rPr>
                <w:rStyle w:val="Hyperlink"/>
                <w:color w:val="53B2BD"/>
                <w:u w:val="none"/>
              </w:rPr>
              <w:t xml:space="preserve">Relevant </w:t>
            </w:r>
            <w:r w:rsidR="00B05C80" w:rsidRPr="00B05C80">
              <w:rPr>
                <w:rStyle w:val="Hyperlink"/>
                <w:color w:val="53B2BD"/>
                <w:u w:val="none"/>
              </w:rPr>
              <w:t>skills</w:t>
            </w:r>
          </w:p>
          <w:p w14:paraId="069D535E" w14:textId="0DB80C3A" w:rsidR="00E75D6D" w:rsidRPr="00E75D6D" w:rsidRDefault="00E75D6D" w:rsidP="004D3011">
            <w:pPr>
              <w:rPr>
                <w:b/>
                <w:bCs/>
              </w:rPr>
            </w:pPr>
            <w:r w:rsidRPr="00E75D6D">
              <w:rPr>
                <w:b/>
                <w:bCs/>
              </w:rPr>
              <w:t xml:space="preserve">Advanced: </w:t>
            </w:r>
          </w:p>
          <w:p w14:paraId="50052690" w14:textId="5D3CBBE3" w:rsidR="00E75D6D" w:rsidRDefault="00E75D6D" w:rsidP="00E75D6D">
            <w:pPr>
              <w:pStyle w:val="ListParagraph"/>
              <w:numPr>
                <w:ilvl w:val="0"/>
                <w:numId w:val="7"/>
              </w:numPr>
            </w:pPr>
            <w:r>
              <w:t>JavaScript (React,</w:t>
            </w:r>
            <w:r w:rsidR="00EE7DCB">
              <w:t xml:space="preserve"> Next,</w:t>
            </w:r>
            <w:r>
              <w:t xml:space="preserve"> </w:t>
            </w:r>
            <w:r w:rsidR="00AA15E1">
              <w:t xml:space="preserve">Vue, </w:t>
            </w:r>
            <w:r>
              <w:t>Redux, Node</w:t>
            </w:r>
            <w:r w:rsidR="00976434">
              <w:t>, TypeScript</w:t>
            </w:r>
            <w:r>
              <w:t>)</w:t>
            </w:r>
          </w:p>
          <w:p w14:paraId="787F5244" w14:textId="5F549C94" w:rsidR="00E75D6D" w:rsidRDefault="00E75D6D" w:rsidP="00E75D6D">
            <w:pPr>
              <w:pStyle w:val="ListParagraph"/>
              <w:numPr>
                <w:ilvl w:val="0"/>
                <w:numId w:val="7"/>
              </w:numPr>
            </w:pPr>
            <w:r>
              <w:t>HTML &amp; CSS</w:t>
            </w:r>
          </w:p>
          <w:p w14:paraId="2C612D8D" w14:textId="54F39224" w:rsidR="00AD21CE" w:rsidRDefault="00E75D6D" w:rsidP="00AD21CE">
            <w:pPr>
              <w:pStyle w:val="ListParagraph"/>
              <w:numPr>
                <w:ilvl w:val="0"/>
                <w:numId w:val="7"/>
              </w:numPr>
            </w:pPr>
            <w:r>
              <w:t xml:space="preserve">SQL (MySQL, </w:t>
            </w:r>
            <w:r w:rsidR="00FB0DDD">
              <w:t>PostgreSQL</w:t>
            </w:r>
            <w:r>
              <w:t>)</w:t>
            </w:r>
          </w:p>
          <w:p w14:paraId="374549B1" w14:textId="761E09A8" w:rsidR="00640F62" w:rsidRDefault="00640F62" w:rsidP="00640F62">
            <w:pPr>
              <w:pStyle w:val="ListParagraph"/>
              <w:numPr>
                <w:ilvl w:val="0"/>
                <w:numId w:val="7"/>
              </w:numPr>
            </w:pPr>
            <w:r>
              <w:t>Python</w:t>
            </w:r>
          </w:p>
          <w:p w14:paraId="7965742E" w14:textId="31E4C5CE" w:rsidR="000D6F44" w:rsidRDefault="000D6F44" w:rsidP="00640F62">
            <w:pPr>
              <w:pStyle w:val="ListParagraph"/>
              <w:numPr>
                <w:ilvl w:val="0"/>
                <w:numId w:val="7"/>
              </w:numPr>
            </w:pPr>
            <w:r>
              <w:t>VBA</w:t>
            </w:r>
          </w:p>
          <w:p w14:paraId="3B851197" w14:textId="432A9169" w:rsidR="00D940DC" w:rsidRDefault="00E75D6D" w:rsidP="00D940DC">
            <w:pPr>
              <w:pStyle w:val="ListParagraph"/>
              <w:numPr>
                <w:ilvl w:val="0"/>
                <w:numId w:val="7"/>
              </w:numPr>
            </w:pPr>
            <w:r>
              <w:t>Power Platform (Power Apps, Power Automate, Power BI)</w:t>
            </w:r>
          </w:p>
          <w:p w14:paraId="53193618" w14:textId="3A5995EF" w:rsidR="008852AC" w:rsidRDefault="008852AC" w:rsidP="00D940DC">
            <w:pPr>
              <w:pStyle w:val="ListParagraph"/>
              <w:numPr>
                <w:ilvl w:val="0"/>
                <w:numId w:val="7"/>
              </w:numPr>
            </w:pPr>
            <w:r>
              <w:t>Software Development Life Cycle</w:t>
            </w:r>
          </w:p>
          <w:p w14:paraId="19D9C320" w14:textId="40DE17C6" w:rsidR="008852AC" w:rsidRDefault="008852AC" w:rsidP="00D940DC">
            <w:pPr>
              <w:pStyle w:val="ListParagraph"/>
              <w:numPr>
                <w:ilvl w:val="0"/>
                <w:numId w:val="7"/>
              </w:numPr>
            </w:pPr>
            <w:r>
              <w:t>Agile Methodologies</w:t>
            </w:r>
          </w:p>
          <w:p w14:paraId="2342DB87" w14:textId="44E444F9" w:rsidR="009477FF" w:rsidRDefault="009477FF" w:rsidP="00D940DC">
            <w:pPr>
              <w:pStyle w:val="ListParagraph"/>
              <w:numPr>
                <w:ilvl w:val="0"/>
                <w:numId w:val="7"/>
              </w:numPr>
            </w:pPr>
            <w:r>
              <w:t>Object Oriented Programming</w:t>
            </w:r>
          </w:p>
          <w:p w14:paraId="0436DFB9" w14:textId="21486F8A" w:rsidR="009477FF" w:rsidRDefault="009477FF" w:rsidP="00D940DC">
            <w:pPr>
              <w:pStyle w:val="ListParagraph"/>
              <w:numPr>
                <w:ilvl w:val="0"/>
                <w:numId w:val="7"/>
              </w:numPr>
            </w:pPr>
            <w:r>
              <w:t>Functional Programming</w:t>
            </w:r>
          </w:p>
          <w:p w14:paraId="72EBBC06" w14:textId="38E9B9CE" w:rsidR="009477FF" w:rsidRDefault="009477FF" w:rsidP="00D940DC">
            <w:pPr>
              <w:pStyle w:val="ListParagraph"/>
              <w:numPr>
                <w:ilvl w:val="0"/>
                <w:numId w:val="7"/>
              </w:numPr>
            </w:pPr>
            <w:r>
              <w:t xml:space="preserve">Teamwork </w:t>
            </w:r>
          </w:p>
          <w:p w14:paraId="3A117BB3" w14:textId="40818F30" w:rsidR="00D940DC" w:rsidRDefault="00D940DC" w:rsidP="00D940DC">
            <w:pPr>
              <w:rPr>
                <w:b/>
                <w:bCs/>
              </w:rPr>
            </w:pPr>
            <w:r>
              <w:rPr>
                <w:b/>
                <w:bCs/>
              </w:rPr>
              <w:t>Familiar:</w:t>
            </w:r>
          </w:p>
          <w:p w14:paraId="455EEC85" w14:textId="7E7B783D" w:rsidR="00D940DC" w:rsidRPr="00AD21CE" w:rsidRDefault="00AD21CE" w:rsidP="00D940DC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t>C++</w:t>
            </w:r>
          </w:p>
          <w:p w14:paraId="61C0BE29" w14:textId="0A60F89C" w:rsidR="00AD21CE" w:rsidRPr="00AD21CE" w:rsidRDefault="00AD21CE" w:rsidP="00D940DC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t>C# (.NET)</w:t>
            </w:r>
          </w:p>
          <w:p w14:paraId="4B3FD486" w14:textId="59BA8139" w:rsidR="00E75D6D" w:rsidRPr="00E75D6D" w:rsidRDefault="00E75D6D" w:rsidP="004D3011">
            <w:pPr>
              <w:rPr>
                <w:b/>
                <w:bCs/>
              </w:rPr>
            </w:pPr>
            <w:r w:rsidRPr="00E75D6D">
              <w:rPr>
                <w:b/>
                <w:bCs/>
              </w:rPr>
              <w:t>Tools:</w:t>
            </w:r>
          </w:p>
          <w:p w14:paraId="62FC4CA2" w14:textId="2AD7819F" w:rsidR="00E75D6D" w:rsidRDefault="00E75D6D" w:rsidP="00E75D6D">
            <w:pPr>
              <w:pStyle w:val="ListParagraph"/>
              <w:numPr>
                <w:ilvl w:val="0"/>
                <w:numId w:val="7"/>
              </w:numPr>
            </w:pPr>
            <w:r>
              <w:t>VS Code</w:t>
            </w:r>
          </w:p>
          <w:p w14:paraId="28946942" w14:textId="1F41E8A9" w:rsidR="00E75D6D" w:rsidRDefault="00E75D6D" w:rsidP="00E75D6D">
            <w:pPr>
              <w:pStyle w:val="ListParagraph"/>
              <w:numPr>
                <w:ilvl w:val="0"/>
                <w:numId w:val="7"/>
              </w:numPr>
            </w:pPr>
            <w:r>
              <w:t>Terminal (Bash, PowerShell</w:t>
            </w:r>
            <w:r w:rsidR="000D6F44">
              <w:t>)</w:t>
            </w:r>
          </w:p>
          <w:p w14:paraId="6BA3E7BF" w14:textId="1C17064E" w:rsidR="000D6F44" w:rsidRDefault="00E75D6D" w:rsidP="000D6F44">
            <w:pPr>
              <w:pStyle w:val="ListParagraph"/>
              <w:numPr>
                <w:ilvl w:val="0"/>
                <w:numId w:val="7"/>
              </w:numPr>
            </w:pPr>
            <w:r>
              <w:t>Git &amp; GitHub</w:t>
            </w:r>
            <w:r w:rsidR="000D6F44">
              <w:t xml:space="preserve"> (C</w:t>
            </w:r>
            <w:r w:rsidR="008852AC">
              <w:t>I</w:t>
            </w:r>
            <w:r w:rsidR="000D6F44">
              <w:t xml:space="preserve"> </w:t>
            </w:r>
            <w:r w:rsidR="008852AC">
              <w:t xml:space="preserve">/ </w:t>
            </w:r>
            <w:r w:rsidR="000D6F44">
              <w:t>C</w:t>
            </w:r>
            <w:r w:rsidR="008852AC">
              <w:t>D</w:t>
            </w:r>
            <w:r w:rsidR="000D6F44">
              <w:t>)</w:t>
            </w:r>
          </w:p>
          <w:p w14:paraId="7E59C562" w14:textId="10E63C7A" w:rsidR="00A21DD8" w:rsidRDefault="00A21DD8" w:rsidP="00A21DD8">
            <w:pPr>
              <w:rPr>
                <w:b/>
                <w:bCs/>
              </w:rPr>
            </w:pPr>
            <w:r>
              <w:rPr>
                <w:b/>
                <w:bCs/>
              </w:rPr>
              <w:t>Languages:</w:t>
            </w:r>
          </w:p>
          <w:p w14:paraId="44ED661D" w14:textId="77777777" w:rsidR="00A21DD8" w:rsidRPr="00A21DD8" w:rsidRDefault="00A21DD8" w:rsidP="00A21DD8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>English. Fluent</w:t>
            </w:r>
          </w:p>
          <w:p w14:paraId="3326CE4F" w14:textId="53EF0AA5" w:rsidR="00A21DD8" w:rsidRPr="00A21DD8" w:rsidRDefault="00A21DD8" w:rsidP="00A21DD8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>Spanish, Native</w:t>
            </w:r>
          </w:p>
        </w:tc>
        <w:tc>
          <w:tcPr>
            <w:tcW w:w="725" w:type="dxa"/>
          </w:tcPr>
          <w:p w14:paraId="72C574C7" w14:textId="18FC1E01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19" w:type="dxa"/>
          </w:tcPr>
          <w:p w14:paraId="1C1DEC75" w14:textId="37DDE673" w:rsidR="001B2ABD" w:rsidRDefault="004342FF" w:rsidP="00036450">
            <w:pPr>
              <w:pStyle w:val="Heading2"/>
            </w:pPr>
            <w:r>
              <w:t>EDUCATION &amp; CERTIFICATIONS</w:t>
            </w:r>
          </w:p>
          <w:p w14:paraId="06493232" w14:textId="6DB13BFE" w:rsidR="004342FF" w:rsidRDefault="004342FF" w:rsidP="00B359E4">
            <w:pPr>
              <w:pStyle w:val="Heading4"/>
            </w:pPr>
            <w:r>
              <w:t xml:space="preserve">Front-End Engineer </w:t>
            </w:r>
            <w:r w:rsidR="007E41BA" w:rsidRPr="007E41BA">
              <w:t>Professional Certification</w:t>
            </w:r>
          </w:p>
          <w:p w14:paraId="333F4C1D" w14:textId="27EE60CB" w:rsidR="00036450" w:rsidRPr="00A25C3D" w:rsidRDefault="004342FF" w:rsidP="007E41BA">
            <w:pPr>
              <w:pStyle w:val="Heading4"/>
              <w:rPr>
                <w:b w:val="0"/>
                <w:bCs/>
                <w:i/>
                <w:iCs/>
                <w:sz w:val="16"/>
                <w:szCs w:val="21"/>
              </w:rPr>
            </w:pPr>
            <w:proofErr w:type="spellStart"/>
            <w:r w:rsidRPr="00A25C3D">
              <w:rPr>
                <w:b w:val="0"/>
                <w:bCs/>
                <w:i/>
                <w:iCs/>
                <w:sz w:val="16"/>
                <w:szCs w:val="21"/>
              </w:rPr>
              <w:t>Codecademy</w:t>
            </w:r>
            <w:proofErr w:type="spellEnd"/>
            <w:r w:rsidR="00DC3BBD">
              <w:rPr>
                <w:b w:val="0"/>
                <w:bCs/>
                <w:i/>
                <w:iCs/>
                <w:sz w:val="16"/>
                <w:szCs w:val="21"/>
              </w:rPr>
              <w:t xml:space="preserve">                                                                                                  </w:t>
            </w:r>
            <w:r w:rsidR="007E41BA" w:rsidRPr="00A25C3D">
              <w:rPr>
                <w:b w:val="0"/>
                <w:bCs/>
                <w:i/>
                <w:iCs/>
                <w:sz w:val="16"/>
                <w:szCs w:val="21"/>
              </w:rPr>
              <w:t xml:space="preserve"> F</w:t>
            </w:r>
            <w:r w:rsidRPr="00A25C3D">
              <w:rPr>
                <w:b w:val="0"/>
                <w:bCs/>
                <w:sz w:val="16"/>
                <w:szCs w:val="21"/>
              </w:rPr>
              <w:t>eb-2023</w:t>
            </w:r>
          </w:p>
          <w:p w14:paraId="5BBB939A" w14:textId="6D97BD0D" w:rsidR="007E41BA" w:rsidRPr="00DC3BBD" w:rsidRDefault="007E41BA" w:rsidP="007E41BA">
            <w:pPr>
              <w:rPr>
                <w:color w:val="595959" w:themeColor="text1" w:themeTint="A6"/>
              </w:rPr>
            </w:pPr>
            <w:r w:rsidRPr="00DC3BBD">
              <w:rPr>
                <w:color w:val="595959" w:themeColor="text1" w:themeTint="A6"/>
              </w:rPr>
              <w:t>Relevant Skills: JavaScript, HTML, CSS, React, Redux, Data Structures</w:t>
            </w:r>
            <w:r w:rsidR="00FE0701">
              <w:rPr>
                <w:color w:val="595959" w:themeColor="text1" w:themeTint="A6"/>
              </w:rPr>
              <w:t xml:space="preserve">, </w:t>
            </w:r>
            <w:r w:rsidRPr="00DC3BBD">
              <w:rPr>
                <w:color w:val="595959" w:themeColor="text1" w:themeTint="A6"/>
              </w:rPr>
              <w:t>Algorithms, Git &amp; GitHub</w:t>
            </w:r>
          </w:p>
          <w:p w14:paraId="25733A24" w14:textId="77777777" w:rsidR="00036450" w:rsidRDefault="00036450" w:rsidP="00036450"/>
          <w:p w14:paraId="508A3E7C" w14:textId="5A98FA48" w:rsidR="00036450" w:rsidRPr="00B359E4" w:rsidRDefault="007E41BA" w:rsidP="00B359E4">
            <w:pPr>
              <w:pStyle w:val="Heading4"/>
            </w:pPr>
            <w:r>
              <w:t>Bachelor of Science in Engineering</w:t>
            </w:r>
          </w:p>
          <w:p w14:paraId="628BF8DB" w14:textId="4B3B8D73" w:rsidR="00036450" w:rsidRPr="000F08EE" w:rsidRDefault="007E41BA" w:rsidP="00B359E4">
            <w:pPr>
              <w:pStyle w:val="Date"/>
              <w:rPr>
                <w:i/>
                <w:iCs/>
                <w:sz w:val="16"/>
                <w:szCs w:val="16"/>
              </w:rPr>
            </w:pPr>
            <w:r w:rsidRPr="000F08EE">
              <w:rPr>
                <w:i/>
                <w:iCs/>
                <w:sz w:val="16"/>
                <w:szCs w:val="16"/>
              </w:rPr>
              <w:t xml:space="preserve">University of Puerto Rico, </w:t>
            </w:r>
            <w:r w:rsidRPr="000F08EE">
              <w:rPr>
                <w:bCs/>
                <w:i/>
                <w:iCs/>
                <w:sz w:val="16"/>
                <w:szCs w:val="16"/>
              </w:rPr>
              <w:t>Mayagüez</w:t>
            </w:r>
            <w:r w:rsidR="00DC3BBD" w:rsidRPr="000F08EE">
              <w:rPr>
                <w:bCs/>
                <w:i/>
                <w:iCs/>
                <w:sz w:val="16"/>
                <w:szCs w:val="16"/>
              </w:rPr>
              <w:t xml:space="preserve">                                               </w:t>
            </w:r>
            <w:r w:rsidR="00C80B33" w:rsidRPr="000F08EE">
              <w:rPr>
                <w:bCs/>
                <w:i/>
                <w:iCs/>
                <w:sz w:val="16"/>
                <w:szCs w:val="16"/>
              </w:rPr>
              <w:t xml:space="preserve">                 </w:t>
            </w:r>
            <w:r w:rsidRPr="000F08EE">
              <w:rPr>
                <w:bCs/>
                <w:i/>
                <w:iCs/>
                <w:sz w:val="16"/>
                <w:szCs w:val="16"/>
              </w:rPr>
              <w:t>Jun-2020</w:t>
            </w:r>
          </w:p>
          <w:p w14:paraId="4B28F4F1" w14:textId="3613843B" w:rsidR="00FE0701" w:rsidRPr="000F08EE" w:rsidRDefault="00FE0701" w:rsidP="00FE0701">
            <w:pPr>
              <w:rPr>
                <w:sz w:val="16"/>
                <w:szCs w:val="16"/>
              </w:rPr>
            </w:pPr>
            <w:r w:rsidRPr="000F08EE">
              <w:rPr>
                <w:i/>
                <w:iCs/>
                <w:sz w:val="16"/>
                <w:szCs w:val="16"/>
              </w:rPr>
              <w:t>GPA:</w:t>
            </w:r>
            <w:r w:rsidRPr="000F08EE">
              <w:rPr>
                <w:sz w:val="16"/>
                <w:szCs w:val="16"/>
              </w:rPr>
              <w:t xml:space="preserve">                                                                                                   </w:t>
            </w:r>
            <w:r w:rsidRPr="000F08EE">
              <w:rPr>
                <w:i/>
                <w:iCs/>
                <w:sz w:val="16"/>
                <w:szCs w:val="16"/>
              </w:rPr>
              <w:t xml:space="preserve"> </w:t>
            </w:r>
            <w:r w:rsidR="00C80B33" w:rsidRPr="000F08EE">
              <w:rPr>
                <w:i/>
                <w:iCs/>
                <w:sz w:val="16"/>
                <w:szCs w:val="16"/>
              </w:rPr>
              <w:t xml:space="preserve">                 </w:t>
            </w:r>
            <w:r w:rsidRPr="000F08EE">
              <w:rPr>
                <w:i/>
                <w:iCs/>
                <w:sz w:val="16"/>
                <w:szCs w:val="16"/>
              </w:rPr>
              <w:t>3.92/4.00</w:t>
            </w:r>
          </w:p>
          <w:p w14:paraId="5F68646F" w14:textId="4945549A" w:rsidR="007E41BA" w:rsidRPr="00DC3BBD" w:rsidRDefault="007E41BA" w:rsidP="007E41BA">
            <w:pPr>
              <w:rPr>
                <w:color w:val="595959" w:themeColor="text1" w:themeTint="A6"/>
              </w:rPr>
            </w:pPr>
            <w:r w:rsidRPr="00DC3BBD">
              <w:rPr>
                <w:color w:val="595959" w:themeColor="text1" w:themeTint="A6"/>
              </w:rPr>
              <w:t>Relevant Skills: Python,</w:t>
            </w:r>
            <w:r w:rsidR="00EE7DCB">
              <w:rPr>
                <w:color w:val="595959" w:themeColor="text1" w:themeTint="A6"/>
              </w:rPr>
              <w:t xml:space="preserve"> C#,</w:t>
            </w:r>
            <w:r w:rsidR="00B90C79">
              <w:rPr>
                <w:color w:val="595959" w:themeColor="text1" w:themeTint="A6"/>
              </w:rPr>
              <w:t xml:space="preserve"> C++,</w:t>
            </w:r>
            <w:r w:rsidRPr="00DC3BBD">
              <w:rPr>
                <w:color w:val="595959" w:themeColor="text1" w:themeTint="A6"/>
              </w:rPr>
              <w:t xml:space="preserve"> Critical Thinking, Analytical Skills, Problem Solving, Teamwork</w:t>
            </w:r>
          </w:p>
          <w:p w14:paraId="0AF6238B" w14:textId="25C5D6D5" w:rsidR="000506B3" w:rsidRPr="0018387B" w:rsidRDefault="00F554AD" w:rsidP="0018387B">
            <w:pPr>
              <w:pStyle w:val="Heading2"/>
            </w:pPr>
            <w:r>
              <w:rPr>
                <w:b w:val="0"/>
                <w:bCs w:val="0"/>
                <w:noProof/>
              </w:rPr>
              <w:drawing>
                <wp:anchor distT="0" distB="0" distL="114300" distR="114300" simplePos="0" relativeHeight="251669504" behindDoc="0" locked="0" layoutInCell="1" allowOverlap="1" wp14:anchorId="32197555" wp14:editId="1A51C078">
                  <wp:simplePos x="0" y="0"/>
                  <wp:positionH relativeFrom="column">
                    <wp:posOffset>939377</wp:posOffset>
                  </wp:positionH>
                  <wp:positionV relativeFrom="paragraph">
                    <wp:posOffset>408305</wp:posOffset>
                  </wp:positionV>
                  <wp:extent cx="198120" cy="198120"/>
                  <wp:effectExtent l="0" t="0" r="5080" b="5080"/>
                  <wp:wrapNone/>
                  <wp:docPr id="6" name="Picture 6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hlinkClick r:id="rId16"/>
                          </pic:cNvPr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698CC4B" wp14:editId="4D516E78">
                  <wp:simplePos x="0" y="0"/>
                  <wp:positionH relativeFrom="column">
                    <wp:posOffset>1190202</wp:posOffset>
                  </wp:positionH>
                  <wp:positionV relativeFrom="paragraph">
                    <wp:posOffset>424180</wp:posOffset>
                  </wp:positionV>
                  <wp:extent cx="198120" cy="198120"/>
                  <wp:effectExtent l="0" t="0" r="5080" b="0"/>
                  <wp:wrapNone/>
                  <wp:docPr id="2" name="Graphic 2" descr="Internet outline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Internet outline">
                            <a:hlinkClick r:id="rId18"/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C3BBD">
              <w:t>Projects</w:t>
            </w:r>
          </w:p>
          <w:p w14:paraId="2A0AF437" w14:textId="73E1038A" w:rsidR="00F554AD" w:rsidRDefault="00EE7DCB" w:rsidP="005F2788">
            <w:pPr>
              <w:rPr>
                <w:b/>
                <w:bCs/>
              </w:rPr>
            </w:pPr>
            <w:r>
              <w:rPr>
                <w:b/>
                <w:bCs/>
              </w:rPr>
              <w:t>Netflix Clone</w:t>
            </w:r>
          </w:p>
          <w:p w14:paraId="78CB6696" w14:textId="1033A615" w:rsidR="00F554AD" w:rsidRPr="00F554AD" w:rsidRDefault="00F554AD" w:rsidP="005F2788">
            <w:pPr>
              <w:rPr>
                <w:i/>
                <w:iCs/>
                <w:sz w:val="16"/>
                <w:szCs w:val="21"/>
              </w:rPr>
            </w:pPr>
            <w:r>
              <w:rPr>
                <w:i/>
                <w:iCs/>
                <w:sz w:val="16"/>
                <w:szCs w:val="21"/>
              </w:rPr>
              <w:t>Personal Project</w:t>
            </w:r>
          </w:p>
          <w:p w14:paraId="5FB02CB9" w14:textId="687A0FCA" w:rsidR="005F2788" w:rsidRDefault="00F554AD" w:rsidP="005F2788">
            <w:pPr>
              <w:pStyle w:val="ListParagraph"/>
              <w:numPr>
                <w:ilvl w:val="0"/>
                <w:numId w:val="11"/>
              </w:numPr>
            </w:pPr>
            <w:r>
              <w:t xml:space="preserve">Developed </w:t>
            </w:r>
            <w:r w:rsidR="00EE7DCB">
              <w:t xml:space="preserve">a Netflix Clone that features authentication </w:t>
            </w:r>
          </w:p>
          <w:p w14:paraId="5177D857" w14:textId="7481F579" w:rsidR="005F2788" w:rsidRDefault="005F2788" w:rsidP="005F2788">
            <w:pPr>
              <w:pStyle w:val="ListParagraph"/>
              <w:numPr>
                <w:ilvl w:val="0"/>
                <w:numId w:val="11"/>
              </w:numPr>
            </w:pPr>
            <w:r>
              <w:t xml:space="preserve">Built with </w:t>
            </w:r>
            <w:r w:rsidR="00EE7DCB">
              <w:rPr>
                <w:b/>
                <w:bCs/>
              </w:rPr>
              <w:t>Next.</w:t>
            </w:r>
            <w:r w:rsidR="001E39EC">
              <w:rPr>
                <w:b/>
                <w:bCs/>
              </w:rPr>
              <w:t>js</w:t>
            </w:r>
            <w:r>
              <w:t xml:space="preserve">, </w:t>
            </w:r>
            <w:r w:rsidR="00EE7DCB">
              <w:rPr>
                <w:b/>
                <w:bCs/>
              </w:rPr>
              <w:t>NextAuth</w:t>
            </w:r>
            <w:r w:rsidR="001E39EC">
              <w:rPr>
                <w:b/>
                <w:bCs/>
              </w:rPr>
              <w:t>.js</w:t>
            </w:r>
            <w:r w:rsidR="00EE7DCB">
              <w:rPr>
                <w:b/>
                <w:bCs/>
              </w:rPr>
              <w:t xml:space="preserve">, MongoDB, Prisma </w:t>
            </w:r>
            <w:r>
              <w:t xml:space="preserve">and </w:t>
            </w:r>
            <w:r>
              <w:rPr>
                <w:b/>
                <w:bCs/>
              </w:rPr>
              <w:t>Tailwind CSS</w:t>
            </w:r>
            <w:r>
              <w:t>.</w:t>
            </w:r>
          </w:p>
          <w:p w14:paraId="2A617B37" w14:textId="1FDD0EC0" w:rsidR="00FB0DDD" w:rsidRDefault="00FB0DDD" w:rsidP="005F2788">
            <w:pPr>
              <w:pStyle w:val="ListParagraph"/>
              <w:numPr>
                <w:ilvl w:val="0"/>
                <w:numId w:val="11"/>
              </w:numPr>
            </w:pPr>
            <w:r>
              <w:t xml:space="preserve">Deployed using </w:t>
            </w:r>
            <w:proofErr w:type="spellStart"/>
            <w:r w:rsidR="00EE7DCB">
              <w:rPr>
                <w:b/>
                <w:bCs/>
              </w:rPr>
              <w:t>Vercel</w:t>
            </w:r>
            <w:proofErr w:type="spellEnd"/>
            <w:r>
              <w:t>.</w:t>
            </w:r>
          </w:p>
          <w:p w14:paraId="58F8AE55" w14:textId="11A5ECED" w:rsidR="00F554AD" w:rsidRDefault="00F554AD" w:rsidP="00F554AD"/>
          <w:p w14:paraId="257F0A81" w14:textId="40F98D9E" w:rsidR="00F554AD" w:rsidRDefault="00F554AD" w:rsidP="00F554AD">
            <w:pPr>
              <w:rPr>
                <w:b/>
                <w:bCs/>
              </w:rPr>
            </w:pPr>
            <w:r>
              <w:rPr>
                <w:b/>
                <w:bCs/>
              </w:rPr>
              <w:t>Line Reporting Automation</w:t>
            </w:r>
            <w:r w:rsidR="00FB0DDD">
              <w:rPr>
                <w:b/>
                <w:bCs/>
              </w:rPr>
              <w:t xml:space="preserve"> Project</w:t>
            </w:r>
          </w:p>
          <w:p w14:paraId="162E6983" w14:textId="70BCA247" w:rsidR="00F554AD" w:rsidRPr="00F554AD" w:rsidRDefault="00F554AD" w:rsidP="00F554AD">
            <w:pPr>
              <w:rPr>
                <w:i/>
                <w:iCs/>
                <w:sz w:val="16"/>
                <w:szCs w:val="21"/>
              </w:rPr>
            </w:pPr>
            <w:r>
              <w:rPr>
                <w:i/>
                <w:iCs/>
                <w:sz w:val="16"/>
                <w:szCs w:val="21"/>
              </w:rPr>
              <w:t>At Boston Scientific</w:t>
            </w:r>
          </w:p>
          <w:p w14:paraId="17C375DE" w14:textId="138B88B9" w:rsidR="00F554AD" w:rsidRDefault="00F554AD" w:rsidP="00F554AD">
            <w:pPr>
              <w:pStyle w:val="ListParagraph"/>
              <w:numPr>
                <w:ilvl w:val="0"/>
                <w:numId w:val="12"/>
              </w:numPr>
            </w:pPr>
            <w:r>
              <w:t xml:space="preserve">Developed </w:t>
            </w:r>
            <w:r w:rsidR="00FB0DDD">
              <w:t>Dashboards that automatically reports manufacturing line performance numbers and analytics.</w:t>
            </w:r>
          </w:p>
          <w:p w14:paraId="3E67E254" w14:textId="5D769950" w:rsidR="00FB0DDD" w:rsidRPr="00FB0DDD" w:rsidRDefault="00FB0DDD" w:rsidP="00F554AD">
            <w:pPr>
              <w:pStyle w:val="ListParagraph"/>
              <w:numPr>
                <w:ilvl w:val="0"/>
                <w:numId w:val="12"/>
              </w:numPr>
            </w:pPr>
            <w:r>
              <w:t xml:space="preserve">Built using </w:t>
            </w:r>
            <w:r>
              <w:rPr>
                <w:b/>
                <w:bCs/>
              </w:rPr>
              <w:t>Power BI</w:t>
            </w:r>
            <w:r>
              <w:t xml:space="preserve">, </w:t>
            </w:r>
            <w:r>
              <w:rPr>
                <w:b/>
                <w:bCs/>
              </w:rPr>
              <w:t xml:space="preserve">Power </w:t>
            </w:r>
            <w:r w:rsidRPr="00FB0DDD">
              <w:rPr>
                <w:b/>
                <w:bCs/>
              </w:rPr>
              <w:t>Automate</w:t>
            </w:r>
            <w:r>
              <w:t xml:space="preserve">, </w:t>
            </w:r>
            <w:r w:rsidRPr="00FB0DDD">
              <w:rPr>
                <w:b/>
                <w:bCs/>
              </w:rPr>
              <w:t>Python</w:t>
            </w:r>
            <w:r>
              <w:t xml:space="preserve">, and a company </w:t>
            </w:r>
            <w:r>
              <w:rPr>
                <w:b/>
                <w:bCs/>
              </w:rPr>
              <w:t>SQL Server.</w:t>
            </w:r>
          </w:p>
          <w:p w14:paraId="29E486A7" w14:textId="729E757E" w:rsidR="00FB0DDD" w:rsidRPr="00F554AD" w:rsidRDefault="00FB0DDD" w:rsidP="00F554AD">
            <w:pPr>
              <w:pStyle w:val="ListParagraph"/>
              <w:numPr>
                <w:ilvl w:val="0"/>
                <w:numId w:val="12"/>
              </w:numPr>
            </w:pPr>
            <w:r>
              <w:t xml:space="preserve">Saving </w:t>
            </w:r>
            <w:r w:rsidR="007437F0">
              <w:t xml:space="preserve">the company </w:t>
            </w:r>
            <w:r>
              <w:t>over $500k a year</w:t>
            </w:r>
            <w:r w:rsidR="007437F0">
              <w:t xml:space="preserve"> by reducing the time spent scraping through excel files and eliminating repetitive work.</w:t>
            </w:r>
          </w:p>
          <w:p w14:paraId="34FBCB07" w14:textId="06111DD9" w:rsidR="00036450" w:rsidRDefault="00DC3BBD" w:rsidP="00036450">
            <w:pPr>
              <w:pStyle w:val="Heading2"/>
            </w:pPr>
            <w:r>
              <w:t>Work experience</w:t>
            </w:r>
          </w:p>
          <w:p w14:paraId="299981C5" w14:textId="77777777" w:rsidR="00DC3BBD" w:rsidRDefault="00DC3BBD" w:rsidP="00DC3BBD">
            <w:pPr>
              <w:pStyle w:val="Heading4"/>
              <w:rPr>
                <w:bCs/>
              </w:rPr>
            </w:pPr>
            <w:r>
              <w:t>Manufacturing Engineer – Developer – Full time</w:t>
            </w:r>
          </w:p>
          <w:p w14:paraId="01142BC7" w14:textId="77777777" w:rsidR="00DC3BBD" w:rsidRPr="00A25C3D" w:rsidRDefault="00DC3BBD" w:rsidP="00DC3BBD">
            <w:pPr>
              <w:pStyle w:val="Date"/>
              <w:rPr>
                <w:i/>
                <w:iCs/>
                <w:sz w:val="16"/>
                <w:szCs w:val="21"/>
              </w:rPr>
            </w:pPr>
            <w:r w:rsidRPr="00A25C3D">
              <w:rPr>
                <w:i/>
                <w:iCs/>
                <w:sz w:val="16"/>
                <w:szCs w:val="21"/>
              </w:rPr>
              <w:t>At Boston Scientific, Spencer, IN</w:t>
            </w:r>
            <w:r>
              <w:rPr>
                <w:i/>
                <w:iCs/>
                <w:sz w:val="16"/>
                <w:szCs w:val="21"/>
              </w:rPr>
              <w:t xml:space="preserve">                                                       Aug-2021-Present</w:t>
            </w:r>
          </w:p>
          <w:p w14:paraId="7DE01029" w14:textId="6272BC11" w:rsidR="00DC3BBD" w:rsidRDefault="00DC3BBD" w:rsidP="00DC3BBD">
            <w:pPr>
              <w:pStyle w:val="ListParagraph"/>
              <w:numPr>
                <w:ilvl w:val="0"/>
                <w:numId w:val="2"/>
              </w:numPr>
            </w:pPr>
            <w:r>
              <w:t xml:space="preserve">Developing Applications with </w:t>
            </w:r>
            <w:r w:rsidRPr="00F34FCA">
              <w:rPr>
                <w:b/>
                <w:bCs/>
              </w:rPr>
              <w:t>Python</w:t>
            </w:r>
            <w:r>
              <w:t xml:space="preserve"> that interact with </w:t>
            </w:r>
            <w:r w:rsidRPr="00F34FCA">
              <w:rPr>
                <w:b/>
                <w:bCs/>
              </w:rPr>
              <w:t>SQL servers</w:t>
            </w:r>
            <w:r w:rsidR="00F34FCA">
              <w:t xml:space="preserve"> to monitor manufacturing line performance and generate reports.</w:t>
            </w:r>
          </w:p>
          <w:p w14:paraId="66A5D082" w14:textId="4C6E9545" w:rsidR="00F34FCA" w:rsidRDefault="00F34FCA" w:rsidP="00DC3BBD">
            <w:pPr>
              <w:pStyle w:val="ListParagraph"/>
              <w:numPr>
                <w:ilvl w:val="0"/>
                <w:numId w:val="2"/>
              </w:numPr>
            </w:pPr>
            <w:r>
              <w:t xml:space="preserve">Using </w:t>
            </w:r>
            <w:r w:rsidRPr="00F34FCA">
              <w:rPr>
                <w:b/>
                <w:bCs/>
              </w:rPr>
              <w:t>Python</w:t>
            </w:r>
            <w:r>
              <w:t xml:space="preserve">, and </w:t>
            </w:r>
            <w:r w:rsidRPr="00F34FCA">
              <w:rPr>
                <w:b/>
                <w:bCs/>
              </w:rPr>
              <w:t>Power BI</w:t>
            </w:r>
            <w:r>
              <w:t xml:space="preserve"> to create reports that helps the core team respond to daily manufacturing issues, and drive projects.</w:t>
            </w:r>
          </w:p>
          <w:p w14:paraId="64CFF47A" w14:textId="2F7AB58F" w:rsidR="00DC3BBD" w:rsidRDefault="00F34FCA" w:rsidP="00DC3BBD">
            <w:pPr>
              <w:pStyle w:val="ListParagraph"/>
              <w:numPr>
                <w:ilvl w:val="0"/>
                <w:numId w:val="2"/>
              </w:numPr>
            </w:pPr>
            <w:r>
              <w:t xml:space="preserve">Leading </w:t>
            </w:r>
            <w:r>
              <w:rPr>
                <w:b/>
                <w:bCs/>
              </w:rPr>
              <w:t xml:space="preserve">data analysis </w:t>
            </w:r>
            <w:r>
              <w:t xml:space="preserve">efforts and identifying trends on the data retrieved from </w:t>
            </w:r>
            <w:r w:rsidRPr="00F34FCA">
              <w:rPr>
                <w:b/>
                <w:bCs/>
              </w:rPr>
              <w:t>SQL servers</w:t>
            </w:r>
            <w:r w:rsidR="007B0316">
              <w:t>.</w:t>
            </w:r>
          </w:p>
          <w:p w14:paraId="0FD933FA" w14:textId="77777777" w:rsidR="00B02E07" w:rsidRDefault="00B02E07" w:rsidP="00B02E07">
            <w:pPr>
              <w:pStyle w:val="ListParagraph"/>
            </w:pPr>
          </w:p>
          <w:p w14:paraId="445CD069" w14:textId="77777777" w:rsidR="00B02E07" w:rsidRDefault="00B02E07" w:rsidP="00B02E07">
            <w:pPr>
              <w:rPr>
                <w:b/>
                <w:bCs/>
              </w:rPr>
            </w:pPr>
            <w:r>
              <w:rPr>
                <w:b/>
                <w:bCs/>
              </w:rPr>
              <w:t>Validation Engineer – Full time</w:t>
            </w:r>
          </w:p>
          <w:p w14:paraId="040DD22C" w14:textId="77777777" w:rsidR="00B02E07" w:rsidRDefault="00B02E07" w:rsidP="00B02E07">
            <w:pPr>
              <w:rPr>
                <w:i/>
                <w:iCs/>
                <w:sz w:val="16"/>
                <w:szCs w:val="21"/>
              </w:rPr>
            </w:pPr>
            <w:r>
              <w:rPr>
                <w:i/>
                <w:iCs/>
                <w:sz w:val="16"/>
                <w:szCs w:val="21"/>
              </w:rPr>
              <w:t xml:space="preserve">At FITS, LLC, </w:t>
            </w:r>
            <w:r w:rsidRPr="00B02E07">
              <w:rPr>
                <w:i/>
                <w:iCs/>
                <w:sz w:val="16"/>
                <w:szCs w:val="21"/>
              </w:rPr>
              <w:t xml:space="preserve">Contract with Bristol-Myers Squibb, </w:t>
            </w:r>
            <w:proofErr w:type="spellStart"/>
            <w:r w:rsidRPr="00B02E07">
              <w:rPr>
                <w:i/>
                <w:iCs/>
                <w:sz w:val="16"/>
                <w:szCs w:val="21"/>
              </w:rPr>
              <w:t>Manatí</w:t>
            </w:r>
            <w:proofErr w:type="spellEnd"/>
            <w:r w:rsidRPr="00B02E07">
              <w:rPr>
                <w:i/>
                <w:iCs/>
                <w:sz w:val="16"/>
                <w:szCs w:val="21"/>
              </w:rPr>
              <w:t xml:space="preserve">, PR     </w:t>
            </w:r>
            <w:r>
              <w:rPr>
                <w:i/>
                <w:iCs/>
                <w:sz w:val="16"/>
                <w:szCs w:val="21"/>
              </w:rPr>
              <w:t xml:space="preserve">  </w:t>
            </w:r>
            <w:r w:rsidRPr="00B02E07">
              <w:rPr>
                <w:i/>
                <w:iCs/>
                <w:sz w:val="16"/>
                <w:szCs w:val="21"/>
              </w:rPr>
              <w:t>Nov-2020-Aug-2021</w:t>
            </w:r>
          </w:p>
          <w:p w14:paraId="3CBCE586" w14:textId="77777777" w:rsidR="00B02E07" w:rsidRDefault="00112A70" w:rsidP="00B02E07">
            <w:pPr>
              <w:pStyle w:val="ListParagraph"/>
              <w:numPr>
                <w:ilvl w:val="0"/>
                <w:numId w:val="3"/>
              </w:numPr>
            </w:pPr>
            <w:r>
              <w:t>Worked directly with project managers to complete engineering projects within schedule and budget constraints.</w:t>
            </w:r>
          </w:p>
          <w:p w14:paraId="478C4FF9" w14:textId="77777777" w:rsidR="00112A70" w:rsidRDefault="00112A70" w:rsidP="00B02E07">
            <w:pPr>
              <w:pStyle w:val="ListParagraph"/>
              <w:numPr>
                <w:ilvl w:val="0"/>
                <w:numId w:val="3"/>
              </w:numPr>
            </w:pPr>
            <w:r>
              <w:t>Developed testing protocols for new equipment, and new software to ensure project requirements were met.</w:t>
            </w:r>
          </w:p>
          <w:p w14:paraId="3AA889A9" w14:textId="3082A6B3" w:rsidR="001806E4" w:rsidRPr="00B02E07" w:rsidRDefault="001806E4" w:rsidP="001806E4">
            <w:pPr>
              <w:pStyle w:val="ListParagraph"/>
              <w:numPr>
                <w:ilvl w:val="0"/>
                <w:numId w:val="3"/>
              </w:numPr>
            </w:pPr>
            <w:r>
              <w:t xml:space="preserve">Created </w:t>
            </w:r>
            <w:r>
              <w:rPr>
                <w:b/>
                <w:bCs/>
              </w:rPr>
              <w:t>VBA</w:t>
            </w:r>
            <w:r>
              <w:t xml:space="preserve"> </w:t>
            </w:r>
            <w:r w:rsidRPr="001806E4">
              <w:rPr>
                <w:b/>
                <w:bCs/>
              </w:rPr>
              <w:t>programs</w:t>
            </w:r>
            <w:r>
              <w:t xml:space="preserve"> to automate repetitive work done when creating testing </w:t>
            </w:r>
            <w:r w:rsidR="000D6F44">
              <w:t>protocols and</w:t>
            </w:r>
            <w:r>
              <w:t xml:space="preserve"> excel reports.</w:t>
            </w:r>
          </w:p>
        </w:tc>
      </w:tr>
    </w:tbl>
    <w:p w14:paraId="52B0B546" w14:textId="0E1DC7D1" w:rsidR="0043117B" w:rsidRDefault="00230EFA" w:rsidP="000C45FF">
      <w:pPr>
        <w:tabs>
          <w:tab w:val="left" w:pos="990"/>
        </w:tabs>
      </w:pPr>
    </w:p>
    <w:sectPr w:rsidR="0043117B" w:rsidSect="000C45FF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45442" w14:textId="77777777" w:rsidR="00230EFA" w:rsidRDefault="00230EFA" w:rsidP="000C45FF">
      <w:r>
        <w:separator/>
      </w:r>
    </w:p>
  </w:endnote>
  <w:endnote w:type="continuationSeparator" w:id="0">
    <w:p w14:paraId="7D844621" w14:textId="77777777" w:rsidR="00230EFA" w:rsidRDefault="00230EF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35952" w14:textId="77777777" w:rsidR="00230EFA" w:rsidRDefault="00230EFA" w:rsidP="000C45FF">
      <w:r>
        <w:separator/>
      </w:r>
    </w:p>
  </w:footnote>
  <w:footnote w:type="continuationSeparator" w:id="0">
    <w:p w14:paraId="3AA2523C" w14:textId="77777777" w:rsidR="00230EFA" w:rsidRDefault="00230EF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B9C9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2D6979C" wp14:editId="4D83085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41232"/>
    <w:multiLevelType w:val="multilevel"/>
    <w:tmpl w:val="3ACE4B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5ECF"/>
    <w:multiLevelType w:val="hybridMultilevel"/>
    <w:tmpl w:val="F79C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D1172"/>
    <w:multiLevelType w:val="hybridMultilevel"/>
    <w:tmpl w:val="CFD4B2BC"/>
    <w:lvl w:ilvl="0" w:tplc="4D0C27B2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C2E32"/>
    <w:multiLevelType w:val="hybridMultilevel"/>
    <w:tmpl w:val="0516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D10B6"/>
    <w:multiLevelType w:val="hybridMultilevel"/>
    <w:tmpl w:val="ACA0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94AC3"/>
    <w:multiLevelType w:val="hybridMultilevel"/>
    <w:tmpl w:val="9D28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82AE8"/>
    <w:multiLevelType w:val="hybridMultilevel"/>
    <w:tmpl w:val="A8CC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B2B51"/>
    <w:multiLevelType w:val="hybridMultilevel"/>
    <w:tmpl w:val="FC54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503FB"/>
    <w:multiLevelType w:val="hybridMultilevel"/>
    <w:tmpl w:val="E45AFAEC"/>
    <w:lvl w:ilvl="0" w:tplc="4D0C27B2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117BC"/>
    <w:multiLevelType w:val="hybridMultilevel"/>
    <w:tmpl w:val="1F6CD696"/>
    <w:lvl w:ilvl="0" w:tplc="0134945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41AB7"/>
    <w:multiLevelType w:val="hybridMultilevel"/>
    <w:tmpl w:val="243C9EAA"/>
    <w:lvl w:ilvl="0" w:tplc="4D0C27B2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371EC"/>
    <w:multiLevelType w:val="hybridMultilevel"/>
    <w:tmpl w:val="851AD950"/>
    <w:lvl w:ilvl="0" w:tplc="4D0C27B2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B93C04"/>
    <w:multiLevelType w:val="hybridMultilevel"/>
    <w:tmpl w:val="7750D86E"/>
    <w:lvl w:ilvl="0" w:tplc="4D0C27B2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8"/>
  </w:num>
  <w:num w:numId="9">
    <w:abstractNumId w:val="10"/>
  </w:num>
  <w:num w:numId="10">
    <w:abstractNumId w:val="11"/>
  </w:num>
  <w:num w:numId="11">
    <w:abstractNumId w:val="5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FF"/>
    <w:rsid w:val="00036450"/>
    <w:rsid w:val="000506B3"/>
    <w:rsid w:val="00094499"/>
    <w:rsid w:val="000C45FF"/>
    <w:rsid w:val="000D6F44"/>
    <w:rsid w:val="000E3FD1"/>
    <w:rsid w:val="000F08EE"/>
    <w:rsid w:val="00106FEE"/>
    <w:rsid w:val="00112054"/>
    <w:rsid w:val="00112A70"/>
    <w:rsid w:val="001315CE"/>
    <w:rsid w:val="001317D8"/>
    <w:rsid w:val="001525E1"/>
    <w:rsid w:val="00180329"/>
    <w:rsid w:val="001806E4"/>
    <w:rsid w:val="0018387B"/>
    <w:rsid w:val="0019001F"/>
    <w:rsid w:val="001A74A5"/>
    <w:rsid w:val="001B2ABD"/>
    <w:rsid w:val="001D514C"/>
    <w:rsid w:val="001E0391"/>
    <w:rsid w:val="001E1759"/>
    <w:rsid w:val="001E39EC"/>
    <w:rsid w:val="001F1ECC"/>
    <w:rsid w:val="00230EFA"/>
    <w:rsid w:val="002400EB"/>
    <w:rsid w:val="00255316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342FF"/>
    <w:rsid w:val="00445947"/>
    <w:rsid w:val="00464B95"/>
    <w:rsid w:val="004813B3"/>
    <w:rsid w:val="00496591"/>
    <w:rsid w:val="004C63E4"/>
    <w:rsid w:val="004D3011"/>
    <w:rsid w:val="005262AC"/>
    <w:rsid w:val="00545FAE"/>
    <w:rsid w:val="005A50D1"/>
    <w:rsid w:val="005E39D5"/>
    <w:rsid w:val="005F2788"/>
    <w:rsid w:val="00600670"/>
    <w:rsid w:val="0062123A"/>
    <w:rsid w:val="00640F62"/>
    <w:rsid w:val="00646E75"/>
    <w:rsid w:val="006771D0"/>
    <w:rsid w:val="006B7F34"/>
    <w:rsid w:val="00715FCB"/>
    <w:rsid w:val="007415BA"/>
    <w:rsid w:val="00743101"/>
    <w:rsid w:val="007437F0"/>
    <w:rsid w:val="00751960"/>
    <w:rsid w:val="00764C9F"/>
    <w:rsid w:val="007775E1"/>
    <w:rsid w:val="007867A0"/>
    <w:rsid w:val="007927F5"/>
    <w:rsid w:val="007B0316"/>
    <w:rsid w:val="007E41BA"/>
    <w:rsid w:val="00802CA0"/>
    <w:rsid w:val="00863B25"/>
    <w:rsid w:val="0086407C"/>
    <w:rsid w:val="008852AC"/>
    <w:rsid w:val="008F3538"/>
    <w:rsid w:val="009260CD"/>
    <w:rsid w:val="00940A66"/>
    <w:rsid w:val="009477FF"/>
    <w:rsid w:val="00952C25"/>
    <w:rsid w:val="00976434"/>
    <w:rsid w:val="009C7F64"/>
    <w:rsid w:val="00A2118D"/>
    <w:rsid w:val="00A21DD8"/>
    <w:rsid w:val="00A25C3D"/>
    <w:rsid w:val="00A75AC2"/>
    <w:rsid w:val="00AA15E1"/>
    <w:rsid w:val="00AD0A50"/>
    <w:rsid w:val="00AD21CE"/>
    <w:rsid w:val="00AD76E2"/>
    <w:rsid w:val="00AE74C3"/>
    <w:rsid w:val="00B02E07"/>
    <w:rsid w:val="00B05C80"/>
    <w:rsid w:val="00B20152"/>
    <w:rsid w:val="00B359E4"/>
    <w:rsid w:val="00B57D98"/>
    <w:rsid w:val="00B70850"/>
    <w:rsid w:val="00B90C79"/>
    <w:rsid w:val="00BC182D"/>
    <w:rsid w:val="00C066B6"/>
    <w:rsid w:val="00C37BA1"/>
    <w:rsid w:val="00C4674C"/>
    <w:rsid w:val="00C506CF"/>
    <w:rsid w:val="00C61EAA"/>
    <w:rsid w:val="00C72BED"/>
    <w:rsid w:val="00C80B33"/>
    <w:rsid w:val="00C9578B"/>
    <w:rsid w:val="00CB0055"/>
    <w:rsid w:val="00D2522B"/>
    <w:rsid w:val="00D422DE"/>
    <w:rsid w:val="00D5459D"/>
    <w:rsid w:val="00D940DC"/>
    <w:rsid w:val="00D956B1"/>
    <w:rsid w:val="00DA1F4D"/>
    <w:rsid w:val="00DC3BBD"/>
    <w:rsid w:val="00DC4393"/>
    <w:rsid w:val="00DD172A"/>
    <w:rsid w:val="00E06D51"/>
    <w:rsid w:val="00E1113B"/>
    <w:rsid w:val="00E1451B"/>
    <w:rsid w:val="00E25A26"/>
    <w:rsid w:val="00E4381A"/>
    <w:rsid w:val="00E55D74"/>
    <w:rsid w:val="00E75D6D"/>
    <w:rsid w:val="00E91FFC"/>
    <w:rsid w:val="00EE7DCB"/>
    <w:rsid w:val="00F34FCA"/>
    <w:rsid w:val="00F554AD"/>
    <w:rsid w:val="00F60274"/>
    <w:rsid w:val="00F77FB9"/>
    <w:rsid w:val="00FB068F"/>
    <w:rsid w:val="00FB0DDD"/>
    <w:rsid w:val="00FE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65AF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C3BBD"/>
    <w:pPr>
      <w:keepNext/>
      <w:keepLines/>
      <w:pBdr>
        <w:bottom w:val="single" w:sz="8" w:space="1" w:color="54B1BD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color w:val="54B1BD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5196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B1BD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3BBD"/>
    <w:rPr>
      <w:rFonts w:asciiTheme="majorHAnsi" w:eastAsiaTheme="majorEastAsia" w:hAnsiTheme="majorHAnsi" w:cstheme="majorBidi"/>
      <w:b/>
      <w:bCs/>
      <w:caps/>
      <w:color w:val="54B1BD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751960"/>
    <w:rPr>
      <w:rFonts w:asciiTheme="majorHAnsi" w:eastAsiaTheme="majorEastAsia" w:hAnsiTheme="majorHAnsi" w:cstheme="majorBidi"/>
      <w:b/>
      <w:caps/>
      <w:color w:val="54B1BD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7E41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54AD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6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arlosadriangarcia.com/" TargetMode="External"/><Relationship Id="rId18" Type="http://schemas.openxmlformats.org/officeDocument/2006/relationships/hyperlink" Target="https://cg-netflix-clone.vercel.app/" TargetMode="Externa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5.sv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github.com/cagarcia2011/cg-netflix-clon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svg"/><Relationship Id="rId10" Type="http://schemas.openxmlformats.org/officeDocument/2006/relationships/hyperlink" Target="https://www.carlosadriangarcia.com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svg"/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rlosgarcia/Library/Containers/com.microsoft.Word/Data/Library/Application%20Support/Microsoft/Office/16.0/DTS/Search/%7bC57A99CF-2281-BB4E-89A9-F01E76579FC6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E51D6686A8C07429484219B49CEC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894AC-75CB-1742-8912-667ABFDA4EFE}"/>
      </w:docPartPr>
      <w:docPartBody>
        <w:p w:rsidR="00476F8E" w:rsidRDefault="00BA47D3">
          <w:pPr>
            <w:pStyle w:val="2E51D6686A8C07429484219B49CEC7D6"/>
          </w:pPr>
          <w:r w:rsidRPr="00D5459D">
            <w:t>Profile</w:t>
          </w:r>
        </w:p>
      </w:docPartBody>
    </w:docPart>
    <w:docPart>
      <w:docPartPr>
        <w:name w:val="C126E8B8C22FF545A581E4FB87772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FE6DD-1814-6741-A448-0C6519A76C8E}"/>
      </w:docPartPr>
      <w:docPartBody>
        <w:p w:rsidR="00476F8E" w:rsidRDefault="00BA47D3">
          <w:pPr>
            <w:pStyle w:val="C126E8B8C22FF545A581E4FB877723E1"/>
          </w:pPr>
          <w:r w:rsidRPr="00CB0055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EF"/>
    <w:rsid w:val="0037451D"/>
    <w:rsid w:val="00476F8E"/>
    <w:rsid w:val="006F4014"/>
    <w:rsid w:val="007F7D72"/>
    <w:rsid w:val="008034EF"/>
    <w:rsid w:val="00820995"/>
    <w:rsid w:val="00A86923"/>
    <w:rsid w:val="00BA47D3"/>
    <w:rsid w:val="00CA4FE3"/>
    <w:rsid w:val="00DD25C8"/>
    <w:rsid w:val="00E322A3"/>
    <w:rsid w:val="00F7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P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76F8E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51D6686A8C07429484219B49CEC7D6">
    <w:name w:val="2E51D6686A8C07429484219B49CEC7D6"/>
  </w:style>
  <w:style w:type="paragraph" w:customStyle="1" w:styleId="C126E8B8C22FF545A581E4FB877723E1">
    <w:name w:val="C126E8B8C22FF545A581E4FB877723E1"/>
  </w:style>
  <w:style w:type="character" w:styleId="Hyperlink">
    <w:name w:val="Hyperlink"/>
    <w:basedOn w:val="DefaultParagraphFont"/>
    <w:uiPriority w:val="99"/>
    <w:unhideWhenUsed/>
    <w:rsid w:val="008034EF"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6F8E"/>
    <w:rPr>
      <w:rFonts w:asciiTheme="majorHAnsi" w:eastAsiaTheme="majorEastAsia" w:hAnsiTheme="majorHAnsi" w:cstheme="majorBidi"/>
      <w:b/>
      <w:bCs/>
      <w:caps/>
      <w:sz w:val="22"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{C57A99CF-2281-BB4E-89A9-F01E76579FC6}tf00546271_win32.dotx</Template>
  <TotalTime>0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2023-04-10T02:38:00Z</dcterms:created>
  <dcterms:modified xsi:type="dcterms:W3CDTF">2023-04-10T02:38:00Z</dcterms:modified>
</cp:coreProperties>
</file>